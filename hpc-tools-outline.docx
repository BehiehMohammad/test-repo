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1FEF5" w14:textId="77777777" w:rsidR="00631431" w:rsidRDefault="005B3BE9" w:rsidP="005B3BE9">
      <w:pPr>
        <w:pStyle w:val="Date"/>
      </w:pPr>
      <w:r>
        <w:t>Summer 2017</w:t>
      </w:r>
    </w:p>
    <w:p w14:paraId="652EEB85" w14:textId="77777777" w:rsidR="00631431" w:rsidRDefault="005B3BE9" w:rsidP="005B3BE9">
      <w:pPr>
        <w:pStyle w:val="Title"/>
      </w:pPr>
      <w:r>
        <w:t>High performance computing tools</w:t>
      </w:r>
    </w:p>
    <w:p w14:paraId="5D57C249" w14:textId="77777777" w:rsidR="00DB7651" w:rsidRDefault="00DB7651" w:rsidP="00DB7651">
      <w:pPr>
        <w:pStyle w:val="Header"/>
      </w:pPr>
    </w:p>
    <w:p w14:paraId="4EB6AA1C" w14:textId="77777777" w:rsidR="008F58DC" w:rsidRDefault="004A1DB7" w:rsidP="00AB619F">
      <w:pPr>
        <w:pStyle w:val="Header"/>
        <w:ind w:left="0"/>
        <w:rPr>
          <w:b/>
          <w:bCs/>
          <w:sz w:val="28"/>
          <w:szCs w:val="28"/>
        </w:rPr>
      </w:pPr>
      <w:r w:rsidRPr="008F58DC">
        <w:rPr>
          <w:b/>
          <w:bCs/>
          <w:sz w:val="28"/>
          <w:szCs w:val="28"/>
          <w:u w:val="single"/>
        </w:rPr>
        <w:t>Course Coordinator</w:t>
      </w:r>
      <w:r w:rsidRPr="008F58DC">
        <w:rPr>
          <w:b/>
          <w:bCs/>
          <w:sz w:val="28"/>
          <w:szCs w:val="28"/>
        </w:rPr>
        <w:t xml:space="preserve">: </w:t>
      </w:r>
    </w:p>
    <w:p w14:paraId="79B73AF2" w14:textId="77777777" w:rsidR="008F58DC" w:rsidRPr="008F58DC" w:rsidRDefault="008F58DC" w:rsidP="00AB619F">
      <w:pPr>
        <w:pStyle w:val="Header"/>
        <w:ind w:left="0"/>
        <w:rPr>
          <w:b/>
          <w:bCs/>
          <w:sz w:val="28"/>
          <w:szCs w:val="28"/>
        </w:rPr>
      </w:pPr>
    </w:p>
    <w:p w14:paraId="5A738DD7" w14:textId="50A8E071" w:rsidR="00AB619F" w:rsidRDefault="004A1DB7" w:rsidP="00AB619F">
      <w:pPr>
        <w:pStyle w:val="Header"/>
        <w:ind w:left="0"/>
        <w:rPr>
          <w:sz w:val="28"/>
          <w:szCs w:val="28"/>
        </w:rPr>
      </w:pPr>
      <w:r>
        <w:rPr>
          <w:sz w:val="28"/>
          <w:szCs w:val="28"/>
        </w:rPr>
        <w:t xml:space="preserve">Najeh Jisrawi, </w:t>
      </w:r>
      <w:hyperlink r:id="rId7" w:history="1">
        <w:r w:rsidRPr="00E45EF7">
          <w:rPr>
            <w:rStyle w:val="Hyperlink"/>
            <w:sz w:val="28"/>
            <w:szCs w:val="28"/>
          </w:rPr>
          <w:t>njisrawi@sharjah.ac.ae</w:t>
        </w:r>
      </w:hyperlink>
    </w:p>
    <w:p w14:paraId="595C5660" w14:textId="624A46D6" w:rsidR="004A1DB7" w:rsidRDefault="004A1DB7" w:rsidP="00AB619F">
      <w:pPr>
        <w:pStyle w:val="Header"/>
        <w:ind w:left="0"/>
        <w:rPr>
          <w:sz w:val="28"/>
          <w:szCs w:val="28"/>
        </w:rPr>
      </w:pPr>
      <w:r>
        <w:rPr>
          <w:sz w:val="28"/>
          <w:szCs w:val="28"/>
        </w:rPr>
        <w:t xml:space="preserve">Office: +971-6-5050350.  </w:t>
      </w:r>
      <w:r w:rsidR="0088308C" w:rsidRPr="0088308C">
        <w:rPr>
          <w:sz w:val="28"/>
          <w:szCs w:val="28"/>
        </w:rPr>
        <w:drawing>
          <wp:inline distT="0" distB="0" distL="0" distR="0" wp14:anchorId="568C5E4D" wp14:editId="5B7EEB4F">
            <wp:extent cx="173657" cy="16488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353" cy="18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@JisrawiTeach.</w:t>
      </w:r>
    </w:p>
    <w:p w14:paraId="2F1625B8" w14:textId="77777777" w:rsidR="0088308C" w:rsidRDefault="0088308C" w:rsidP="00AB619F">
      <w:pPr>
        <w:pStyle w:val="Header"/>
        <w:ind w:left="0"/>
        <w:rPr>
          <w:sz w:val="28"/>
          <w:szCs w:val="28"/>
        </w:rPr>
      </w:pPr>
    </w:p>
    <w:p w14:paraId="14BA1564" w14:textId="77777777" w:rsidR="0088308C" w:rsidRDefault="0088308C" w:rsidP="00AB619F">
      <w:pPr>
        <w:pStyle w:val="Header"/>
        <w:ind w:left="0"/>
        <w:rPr>
          <w:sz w:val="28"/>
          <w:szCs w:val="28"/>
        </w:rPr>
      </w:pPr>
    </w:p>
    <w:p w14:paraId="4D384AF4" w14:textId="668175F5" w:rsidR="00DB7651" w:rsidRPr="008F58DC" w:rsidRDefault="00AB619F" w:rsidP="00AB619F">
      <w:pPr>
        <w:pStyle w:val="Header"/>
        <w:ind w:left="0"/>
        <w:rPr>
          <w:b/>
          <w:bCs/>
          <w:sz w:val="28"/>
          <w:szCs w:val="28"/>
          <w:u w:val="single"/>
        </w:rPr>
      </w:pPr>
      <w:r w:rsidRPr="008F58DC">
        <w:rPr>
          <w:b/>
          <w:bCs/>
          <w:sz w:val="28"/>
          <w:szCs w:val="28"/>
          <w:u w:val="single"/>
        </w:rPr>
        <w:t>Learning Outcomes</w:t>
      </w:r>
      <w:r w:rsidR="0088308C" w:rsidRPr="008F58DC">
        <w:rPr>
          <w:b/>
          <w:bCs/>
          <w:sz w:val="28"/>
          <w:szCs w:val="28"/>
          <w:u w:val="single"/>
        </w:rPr>
        <w:t xml:space="preserve"> :</w:t>
      </w:r>
    </w:p>
    <w:p w14:paraId="1A9BD781" w14:textId="77777777" w:rsidR="008F58DC" w:rsidRDefault="008F58DC" w:rsidP="00AB619F">
      <w:pPr>
        <w:pStyle w:val="Header"/>
        <w:ind w:left="0"/>
        <w:rPr>
          <w:sz w:val="28"/>
          <w:szCs w:val="28"/>
        </w:rPr>
      </w:pPr>
    </w:p>
    <w:p w14:paraId="41D36975" w14:textId="354BD256" w:rsidR="0088308C" w:rsidRDefault="0088308C" w:rsidP="008F58DC">
      <w:r>
        <w:t>After completely this course, students will be able to:</w:t>
      </w:r>
    </w:p>
    <w:p w14:paraId="0F972AA6" w14:textId="04707755" w:rsidR="0088308C" w:rsidRDefault="0088308C" w:rsidP="008F58DC">
      <w:pPr>
        <w:pStyle w:val="ListParagraph"/>
        <w:numPr>
          <w:ilvl w:val="0"/>
          <w:numId w:val="3"/>
        </w:numPr>
      </w:pPr>
      <w:r>
        <w:t xml:space="preserve">Setup and install linux on a personal computer and carry out basic system administration </w:t>
      </w:r>
      <w:r w:rsidR="008F58DC">
        <w:t>tasks including networking issues.</w:t>
      </w:r>
    </w:p>
    <w:p w14:paraId="2FAC8313" w14:textId="09C13579" w:rsidR="0088308C" w:rsidRDefault="0088308C" w:rsidP="008F58DC">
      <w:pPr>
        <w:pStyle w:val="ListParagraph"/>
        <w:numPr>
          <w:ilvl w:val="0"/>
          <w:numId w:val="3"/>
        </w:numPr>
      </w:pPr>
      <w:r>
        <w:t xml:space="preserve">Use </w:t>
      </w:r>
      <w:r w:rsidR="008F58DC">
        <w:t xml:space="preserve">the </w:t>
      </w:r>
      <w:r>
        <w:t xml:space="preserve">linux/unix commandline </w:t>
      </w:r>
      <w:r w:rsidR="008F58DC">
        <w:t>to install and compile scientific software, and write simple shell scripts to automate tasks.</w:t>
      </w:r>
    </w:p>
    <w:p w14:paraId="699EBCE3" w14:textId="61B4AD56" w:rsidR="008F58DC" w:rsidRDefault="008F58DC" w:rsidP="008F58DC">
      <w:pPr>
        <w:pStyle w:val="ListParagraph"/>
        <w:numPr>
          <w:ilvl w:val="0"/>
          <w:numId w:val="3"/>
        </w:numPr>
      </w:pPr>
      <w:r>
        <w:t>Use python for numerical solutions of scientific problems and visualization of scientific data.</w:t>
      </w:r>
    </w:p>
    <w:p w14:paraId="5FE7FBD3" w14:textId="57A960F3" w:rsidR="008F58DC" w:rsidRDefault="008F58DC" w:rsidP="008F58DC">
      <w:pPr>
        <w:pStyle w:val="ListParagraph"/>
        <w:numPr>
          <w:ilvl w:val="0"/>
          <w:numId w:val="3"/>
        </w:numPr>
      </w:pPr>
      <w:r>
        <w:t>Use git for project version control.</w:t>
      </w:r>
    </w:p>
    <w:p w14:paraId="72CA5846" w14:textId="5CE909B1" w:rsidR="008F58DC" w:rsidRDefault="008F58DC" w:rsidP="008F58DC">
      <w:pPr>
        <w:pStyle w:val="ListParagraph"/>
        <w:numPr>
          <w:ilvl w:val="0"/>
          <w:numId w:val="3"/>
        </w:numPr>
      </w:pPr>
      <w:r>
        <w:t>Use jupyter and ipython notebooks as IDEs for coding, visualization, and other desktop tasks.</w:t>
      </w:r>
    </w:p>
    <w:p w14:paraId="4FB1391E" w14:textId="36243D6B" w:rsidR="008F58DC" w:rsidRDefault="008F58DC" w:rsidP="008F58DC">
      <w:pPr>
        <w:pStyle w:val="ListParagraph"/>
        <w:numPr>
          <w:ilvl w:val="0"/>
          <w:numId w:val="3"/>
        </w:numPr>
      </w:pPr>
      <w:r>
        <w:t>Install and run atomistic modeling software including lammps, abinit, and quantum espresso.</w:t>
      </w:r>
    </w:p>
    <w:p w14:paraId="061D892D" w14:textId="65DBB790" w:rsidR="008F58DC" w:rsidRDefault="008F58DC" w:rsidP="008F58DC">
      <w:pPr>
        <w:pStyle w:val="ListParagraph"/>
        <w:numPr>
          <w:ilvl w:val="0"/>
          <w:numId w:val="3"/>
        </w:numPr>
      </w:pPr>
      <w:r>
        <w:t>Efficiently use University of Sharjah HPC resources for building and executing scientific computing projects.</w:t>
      </w:r>
    </w:p>
    <w:p w14:paraId="035EC5ED" w14:textId="77777777" w:rsidR="008F58DC" w:rsidRDefault="008F58DC" w:rsidP="008F58DC">
      <w:pPr>
        <w:pStyle w:val="Header"/>
        <w:rPr>
          <w:sz w:val="28"/>
          <w:szCs w:val="28"/>
        </w:rPr>
      </w:pPr>
    </w:p>
    <w:p w14:paraId="4D7988CA" w14:textId="338D031B" w:rsidR="008F58DC" w:rsidRPr="008F58DC" w:rsidRDefault="008F58DC" w:rsidP="008F58DC">
      <w:pPr>
        <w:pStyle w:val="Header"/>
        <w:ind w:left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Course Schedule and Format</w:t>
      </w:r>
      <w:r w:rsidRPr="008F58DC">
        <w:rPr>
          <w:b/>
          <w:bCs/>
          <w:sz w:val="28"/>
          <w:szCs w:val="28"/>
          <w:u w:val="single"/>
        </w:rPr>
        <w:t>:</w:t>
      </w:r>
    </w:p>
    <w:p w14:paraId="0AC546C3" w14:textId="77777777" w:rsidR="00DB7651" w:rsidRDefault="00DB7651" w:rsidP="008F58DC"/>
    <w:p w14:paraId="43BCF17C" w14:textId="097C7B9A" w:rsidR="008F58DC" w:rsidRDefault="008F58DC" w:rsidP="008F58DC">
      <w:r>
        <w:t>The course will be taught online and with a flexible schedule allowing students to run at their own pace. There will be some mild management and tasks will be different for different users.</w:t>
      </w:r>
    </w:p>
    <w:p w14:paraId="4CA5A374" w14:textId="09BAEA60" w:rsidR="008F58DC" w:rsidRDefault="008F58DC" w:rsidP="004D5A7E">
      <w:r>
        <w:t xml:space="preserve">The course home will be </w:t>
      </w:r>
      <w:hyperlink r:id="rId9" w:history="1">
        <w:r w:rsidR="004D5A7E" w:rsidRPr="00E45EF7">
          <w:rPr>
            <w:rStyle w:val="Hyperlink"/>
          </w:rPr>
          <w:t>https://elearning.sharjah.ac.ae/</w:t>
        </w:r>
      </w:hyperlink>
      <w:r w:rsidR="004D5A7E">
        <w:t xml:space="preserve"> and will use blackboard collaborate for synchronous sessions and office hours.</w:t>
      </w:r>
    </w:p>
    <w:p w14:paraId="664E4B61" w14:textId="64AEBF26" w:rsidR="006C515B" w:rsidRDefault="006C515B" w:rsidP="004D5A7E">
      <w:r>
        <w:t>The course will run for the duration of the summer and continue into the fall of 2017/2018.</w:t>
      </w:r>
      <w:bookmarkStart w:id="0" w:name="_GoBack"/>
      <w:bookmarkEnd w:id="0"/>
    </w:p>
    <w:p w14:paraId="62BE2456" w14:textId="77777777" w:rsidR="004D5A7E" w:rsidRDefault="004D5A7E" w:rsidP="004D5A7E"/>
    <w:p w14:paraId="3384F1AD" w14:textId="77777777" w:rsidR="004D5A7E" w:rsidRDefault="004D5A7E" w:rsidP="004D5A7E"/>
    <w:p w14:paraId="0E384C0C" w14:textId="0FE6A1C0" w:rsidR="004D5A7E" w:rsidRDefault="004D5A7E" w:rsidP="004D5A7E">
      <w:pPr>
        <w:pStyle w:val="Title"/>
      </w:pPr>
      <w:r>
        <w:t xml:space="preserve">Syllabus  </w:t>
      </w:r>
    </w:p>
    <w:p w14:paraId="540E4A85" w14:textId="77777777" w:rsidR="00631431" w:rsidRDefault="005B3BE9" w:rsidP="005B3BE9">
      <w:pPr>
        <w:pStyle w:val="Heading1"/>
      </w:pPr>
      <w:r>
        <w:t>Course Overview</w:t>
      </w:r>
    </w:p>
    <w:sdt>
      <w:sdtPr>
        <w:id w:val="1771513025"/>
        <w:placeholder>
          <w:docPart w:val="C163DD5E8F41124F94FDD4D0FA385EAE"/>
        </w:placeholder>
        <w:temporary/>
        <w:showingPlcHdr/>
        <w15:appearance w15:val="hidden"/>
      </w:sdtPr>
      <w:sdtEndPr/>
      <w:sdtContent>
        <w:p w14:paraId="434DBE29" w14:textId="77777777" w:rsidR="00631431" w:rsidRDefault="00A31468">
          <w:r>
            <w:rPr>
              <w:noProof/>
            </w:rPr>
            <w:t>To get started right away, just tap any placeholder text (such as this) and start typing.</w:t>
          </w:r>
        </w:p>
      </w:sdtContent>
    </w:sdt>
    <w:p w14:paraId="18850FAD" w14:textId="77777777" w:rsidR="00631431" w:rsidRDefault="005B3BE9" w:rsidP="005B3BE9">
      <w:pPr>
        <w:pStyle w:val="Heading2"/>
      </w:pPr>
      <w:r>
        <w:t>What you need: Hardware</w:t>
      </w:r>
    </w:p>
    <w:sdt>
      <w:sdtPr>
        <w:id w:val="2091661203"/>
        <w:placeholder>
          <w:docPart w:val="0E3CAF8AAC938B48B5C6D7D4F51524BF"/>
        </w:placeholder>
        <w:temporary/>
        <w:showingPlcHdr/>
        <w15:appearance w15:val="hidden"/>
      </w:sdtPr>
      <w:sdtEndPr/>
      <w:sdtContent>
        <w:p w14:paraId="43B71F16" w14:textId="77777777" w:rsidR="00631431" w:rsidRDefault="00A31468">
          <w:pPr>
            <w:pStyle w:val="Heading3"/>
          </w:pPr>
          <w:r>
            <w:t xml:space="preserve">To easily apply any text formatting you see in this outline with just a tap, on the Home tab of the ribbon, check out </w:t>
          </w:r>
          <w:r>
            <w:t>Styles.</w:t>
          </w:r>
        </w:p>
        <w:p w14:paraId="63307485" w14:textId="77777777" w:rsidR="00631431" w:rsidRDefault="00A31468">
          <w:pPr>
            <w:pStyle w:val="Heading3"/>
          </w:pPr>
          <w:r>
            <w:t>For example, this paragraph uses Heading 3 style.</w:t>
          </w:r>
        </w:p>
      </w:sdtContent>
    </w:sdt>
    <w:p w14:paraId="54F2F0E0" w14:textId="77777777" w:rsidR="005B3BE9" w:rsidRDefault="005B3BE9" w:rsidP="005B3BE9">
      <w:pPr>
        <w:pStyle w:val="Heading2"/>
      </w:pPr>
      <w:r>
        <w:t>What you need: software</w:t>
      </w:r>
    </w:p>
    <w:p w14:paraId="070FA40F" w14:textId="77777777" w:rsidR="005B3BE9" w:rsidRDefault="005B3BE9" w:rsidP="005B3BE9">
      <w:pPr>
        <w:pStyle w:val="Heading2"/>
      </w:pPr>
      <w:r>
        <w:t>Setting up your desktop</w:t>
      </w:r>
    </w:p>
    <w:p w14:paraId="7E158F63" w14:textId="77777777" w:rsidR="005B3BE9" w:rsidRDefault="005B3BE9" w:rsidP="005B3BE9">
      <w:pPr>
        <w:pStyle w:val="Heading2"/>
      </w:pPr>
      <w:r>
        <w:t>UoS resources</w:t>
      </w:r>
    </w:p>
    <w:p w14:paraId="1C2AD528" w14:textId="77777777" w:rsidR="005B3BE9" w:rsidRDefault="005B3BE9" w:rsidP="005B3BE9">
      <w:pPr>
        <w:pStyle w:val="Heading2"/>
      </w:pPr>
      <w:r>
        <w:t>Working in the cloud</w:t>
      </w:r>
    </w:p>
    <w:p w14:paraId="324033AD" w14:textId="77777777" w:rsidR="005B3BE9" w:rsidRDefault="005B3BE9" w:rsidP="001C2812">
      <w:pPr>
        <w:pStyle w:val="Heading2"/>
      </w:pPr>
      <w:r>
        <w:t>Open source resources</w:t>
      </w:r>
    </w:p>
    <w:p w14:paraId="640B4D03" w14:textId="77777777" w:rsidR="005B3BE9" w:rsidRDefault="005B3BE9" w:rsidP="005B3BE9">
      <w:pPr>
        <w:pStyle w:val="Heading1"/>
      </w:pPr>
      <w:r>
        <w:t>linux and open source</w:t>
      </w:r>
    </w:p>
    <w:p w14:paraId="20964BC7" w14:textId="77777777" w:rsidR="005B3BE9" w:rsidRDefault="005B3BE9" w:rsidP="005B3BE9">
      <w:pPr>
        <w:pStyle w:val="Heading2"/>
      </w:pPr>
      <w:r>
        <w:t>Install and optimize</w:t>
      </w:r>
    </w:p>
    <w:p w14:paraId="40E5C30C" w14:textId="77777777" w:rsidR="005B3BE9" w:rsidRDefault="005B3BE9" w:rsidP="005B3BE9">
      <w:pPr>
        <w:pStyle w:val="Heading2"/>
      </w:pPr>
      <w:r>
        <w:t>Linux GUI for routine tasks</w:t>
      </w:r>
    </w:p>
    <w:p w14:paraId="49786E36" w14:textId="77777777" w:rsidR="00B74DA9" w:rsidRDefault="00B74DA9" w:rsidP="00B74DA9">
      <w:pPr>
        <w:pStyle w:val="Heading2"/>
      </w:pPr>
      <w:r>
        <w:t>Commandline basics</w:t>
      </w:r>
    </w:p>
    <w:p w14:paraId="2C28F911" w14:textId="77777777" w:rsidR="00B74DA9" w:rsidRDefault="00B74DA9" w:rsidP="00B74DA9">
      <w:pPr>
        <w:pStyle w:val="Heading2"/>
      </w:pPr>
      <w:r>
        <w:t>Shell scripting</w:t>
      </w:r>
    </w:p>
    <w:p w14:paraId="3AE7C6C9" w14:textId="77777777" w:rsidR="00B74DA9" w:rsidRDefault="00B74DA9" w:rsidP="00B74DA9">
      <w:pPr>
        <w:pStyle w:val="Heading2"/>
      </w:pPr>
      <w:r>
        <w:t>Sysadmin:</w:t>
      </w:r>
      <w:r w:rsidR="001C2812">
        <w:t xml:space="preserve"> </w:t>
      </w:r>
      <w:r>
        <w:t>networking</w:t>
      </w:r>
    </w:p>
    <w:p w14:paraId="68C1DD0A" w14:textId="77777777" w:rsidR="00B74DA9" w:rsidRDefault="00B74DA9" w:rsidP="00B74DA9">
      <w:pPr>
        <w:pStyle w:val="Heading1"/>
      </w:pPr>
      <w:r>
        <w:t>Python for high performance computing</w:t>
      </w:r>
    </w:p>
    <w:p w14:paraId="7049C888" w14:textId="77777777" w:rsidR="001E7DB6" w:rsidRDefault="001E7DB6" w:rsidP="00B74DA9">
      <w:pPr>
        <w:pStyle w:val="Heading2"/>
      </w:pPr>
      <w:r>
        <w:t>Installation and optimization of python:</w:t>
      </w:r>
    </w:p>
    <w:p w14:paraId="599F0BEE" w14:textId="77777777" w:rsidR="001E7DB6" w:rsidRDefault="001E7DB6" w:rsidP="001E7DB6">
      <w:pPr>
        <w:pStyle w:val="Heading3"/>
      </w:pPr>
      <w:r>
        <w:t>Python under linux</w:t>
      </w:r>
    </w:p>
    <w:p w14:paraId="4599937C" w14:textId="77777777" w:rsidR="001E7DB6" w:rsidRDefault="001E7DB6" w:rsidP="001E7DB6">
      <w:pPr>
        <w:pStyle w:val="Heading3"/>
      </w:pPr>
      <w:r>
        <w:t>Anaconda</w:t>
      </w:r>
    </w:p>
    <w:p w14:paraId="2FBBD6B6" w14:textId="77777777" w:rsidR="001E7DB6" w:rsidRDefault="00CD657E" w:rsidP="0045649C">
      <w:pPr>
        <w:pStyle w:val="Heading2"/>
      </w:pPr>
      <w:r>
        <w:t>Using Python:</w:t>
      </w:r>
    </w:p>
    <w:p w14:paraId="5428D5B7" w14:textId="77777777" w:rsidR="001E7DB6" w:rsidRDefault="001E7DB6" w:rsidP="001E7DB6">
      <w:pPr>
        <w:pStyle w:val="Heading3"/>
        <w:numPr>
          <w:ilvl w:val="0"/>
          <w:numId w:val="0"/>
        </w:numPr>
        <w:ind w:left="720"/>
      </w:pPr>
    </w:p>
    <w:p w14:paraId="3D9B9FE7" w14:textId="77777777" w:rsidR="00B74DA9" w:rsidRDefault="00B74DA9" w:rsidP="00CD657E">
      <w:pPr>
        <w:pStyle w:val="Heading3"/>
      </w:pPr>
      <w:r>
        <w:t>Python as a calculator</w:t>
      </w:r>
    </w:p>
    <w:p w14:paraId="16523344" w14:textId="77777777" w:rsidR="00B74DA9" w:rsidRDefault="00B74DA9" w:rsidP="00CD657E">
      <w:pPr>
        <w:pStyle w:val="Heading3"/>
      </w:pPr>
      <w:r>
        <w:t>Numpy</w:t>
      </w:r>
    </w:p>
    <w:p w14:paraId="6A858314" w14:textId="77777777" w:rsidR="00B74DA9" w:rsidRDefault="00514126" w:rsidP="00CD657E">
      <w:pPr>
        <w:pStyle w:val="Heading3"/>
      </w:pPr>
      <w:r>
        <w:lastRenderedPageBreak/>
        <w:t>Matplotlib</w:t>
      </w:r>
    </w:p>
    <w:p w14:paraId="1F028C21" w14:textId="77777777" w:rsidR="00514126" w:rsidRDefault="00514126" w:rsidP="00CD657E">
      <w:pPr>
        <w:pStyle w:val="Heading3"/>
      </w:pPr>
      <w:r>
        <w:t>Pandas</w:t>
      </w:r>
    </w:p>
    <w:p w14:paraId="3FC69D1D" w14:textId="77777777" w:rsidR="001C2812" w:rsidRDefault="001C2812" w:rsidP="00514126">
      <w:pPr>
        <w:pStyle w:val="Heading1"/>
      </w:pPr>
      <w:r>
        <w:t>numerical methods for Hpc</w:t>
      </w:r>
    </w:p>
    <w:p w14:paraId="4186342E" w14:textId="77777777" w:rsidR="001C2812" w:rsidRDefault="001C2812" w:rsidP="001C2812">
      <w:pPr>
        <w:pStyle w:val="Heading2"/>
      </w:pPr>
      <w:r>
        <w:t>Analytical versus computational: the third leg of science!</w:t>
      </w:r>
    </w:p>
    <w:p w14:paraId="548CAFF6" w14:textId="77777777" w:rsidR="001C2812" w:rsidRDefault="001C2812" w:rsidP="001C2812">
      <w:pPr>
        <w:pStyle w:val="Heading2"/>
      </w:pPr>
      <w:r>
        <w:t>Algebraic methods: Newton’s, secant, search techniques for solving nonlinear equations.</w:t>
      </w:r>
    </w:p>
    <w:p w14:paraId="344755BF" w14:textId="77777777" w:rsidR="001C2812" w:rsidRDefault="001C2812" w:rsidP="001C2812">
      <w:pPr>
        <w:pStyle w:val="Heading2"/>
      </w:pPr>
      <w:r>
        <w:t>Integration and differentiation: discrete calculus</w:t>
      </w:r>
    </w:p>
    <w:p w14:paraId="2FB15103" w14:textId="77777777" w:rsidR="001C2812" w:rsidRDefault="001C2812" w:rsidP="001C2812">
      <w:pPr>
        <w:pStyle w:val="Heading2"/>
      </w:pPr>
      <w:r>
        <w:t>Ordinary differential equations</w:t>
      </w:r>
    </w:p>
    <w:p w14:paraId="407DA4A6" w14:textId="77777777" w:rsidR="001C2812" w:rsidRDefault="001C2812" w:rsidP="001C2812">
      <w:pPr>
        <w:pStyle w:val="Heading2"/>
      </w:pPr>
      <w:r>
        <w:t>Partial differential equations</w:t>
      </w:r>
    </w:p>
    <w:p w14:paraId="2F2255DD" w14:textId="77777777" w:rsidR="001C2812" w:rsidRDefault="001C2812" w:rsidP="001C2812">
      <w:pPr>
        <w:pStyle w:val="Heading2"/>
      </w:pPr>
      <w:r>
        <w:t>Random methods and Monte Carlo</w:t>
      </w:r>
    </w:p>
    <w:p w14:paraId="5344C5CB" w14:textId="77777777" w:rsidR="001C2812" w:rsidRDefault="001E7DB6" w:rsidP="001C2812">
      <w:pPr>
        <w:pStyle w:val="Heading2"/>
      </w:pPr>
      <w:r>
        <w:t>Fourier transforms</w:t>
      </w:r>
    </w:p>
    <w:p w14:paraId="1064D3AB" w14:textId="77777777" w:rsidR="00514126" w:rsidRDefault="00514126" w:rsidP="00514126">
      <w:pPr>
        <w:pStyle w:val="Heading1"/>
      </w:pPr>
      <w:r>
        <w:t>Notebooks:</w:t>
      </w:r>
      <w:r w:rsidR="001E7DB6">
        <w:t xml:space="preserve"> </w:t>
      </w:r>
      <w:r>
        <w:t>jupyter and ipython</w:t>
      </w:r>
    </w:p>
    <w:p w14:paraId="0718EF36" w14:textId="77777777" w:rsidR="00514126" w:rsidRDefault="001C2812" w:rsidP="00D865EE">
      <w:pPr>
        <w:pStyle w:val="Heading2"/>
      </w:pPr>
      <w:hyperlink r:id="rId10" w:history="1">
        <w:r w:rsidRPr="00E45EF7">
          <w:rPr>
            <w:rStyle w:val="Hyperlink"/>
          </w:rPr>
          <w:t>http://jupyter.org/</w:t>
        </w:r>
      </w:hyperlink>
    </w:p>
    <w:p w14:paraId="629DA4E9" w14:textId="77777777" w:rsidR="001C2812" w:rsidRDefault="001C2812" w:rsidP="001C2812">
      <w:pPr>
        <w:pStyle w:val="Heading3"/>
      </w:pPr>
      <w:r>
        <w:t>mix text, code, and media.</w:t>
      </w:r>
    </w:p>
    <w:p w14:paraId="54CC649F" w14:textId="77777777" w:rsidR="001C2812" w:rsidRDefault="001C2812" w:rsidP="001C2812">
      <w:pPr>
        <w:pStyle w:val="Heading3"/>
      </w:pPr>
      <w:r>
        <w:t>Use ipython notebooks</w:t>
      </w:r>
    </w:p>
    <w:p w14:paraId="403D09C5" w14:textId="77777777" w:rsidR="001C2812" w:rsidRDefault="001C2812" w:rsidP="001C2812">
      <w:pPr>
        <w:pStyle w:val="Heading2"/>
      </w:pPr>
      <w:r>
        <w:t>Installation</w:t>
      </w:r>
    </w:p>
    <w:p w14:paraId="00AC9486" w14:textId="77777777" w:rsidR="001C2812" w:rsidRDefault="001C2812" w:rsidP="001C2812">
      <w:pPr>
        <w:pStyle w:val="Heading2"/>
      </w:pPr>
      <w:r>
        <w:t>Getting started with notebooks</w:t>
      </w:r>
    </w:p>
    <w:p w14:paraId="77CA96DE" w14:textId="77777777" w:rsidR="001C2812" w:rsidRDefault="001C2812" w:rsidP="001C2812">
      <w:pPr>
        <w:pStyle w:val="Heading1"/>
      </w:pPr>
      <w:r>
        <w:t>git and version control</w:t>
      </w:r>
    </w:p>
    <w:p w14:paraId="320AB9B6" w14:textId="77777777" w:rsidR="001C2812" w:rsidRDefault="001C2812" w:rsidP="001C2812">
      <w:pPr>
        <w:pStyle w:val="Heading2"/>
      </w:pPr>
      <w:r>
        <w:t>Why should we use git</w:t>
      </w:r>
    </w:p>
    <w:p w14:paraId="60835242" w14:textId="77777777" w:rsidR="001C2812" w:rsidRDefault="001C2812" w:rsidP="001C2812">
      <w:pPr>
        <w:pStyle w:val="Heading2"/>
      </w:pPr>
      <w:r>
        <w:t>Installation</w:t>
      </w:r>
    </w:p>
    <w:p w14:paraId="28F79155" w14:textId="77777777" w:rsidR="001C2812" w:rsidRDefault="001C2812" w:rsidP="001C2812">
      <w:pPr>
        <w:pStyle w:val="Heading2"/>
      </w:pPr>
      <w:r>
        <w:t>Commandline usage</w:t>
      </w:r>
    </w:p>
    <w:p w14:paraId="3C8F3E2C" w14:textId="77777777" w:rsidR="001C2812" w:rsidRDefault="001C2812" w:rsidP="001C2812">
      <w:pPr>
        <w:pStyle w:val="Heading2"/>
      </w:pPr>
      <w:r>
        <w:t>HPC with git</w:t>
      </w:r>
    </w:p>
    <w:p w14:paraId="5E510516" w14:textId="77777777" w:rsidR="001C2812" w:rsidRDefault="001C2812" w:rsidP="001C2812">
      <w:pPr>
        <w:pStyle w:val="Heading1"/>
      </w:pPr>
      <w:r>
        <w:t xml:space="preserve">data analytics and visualization </w:t>
      </w:r>
    </w:p>
    <w:p w14:paraId="653CF46E" w14:textId="77777777" w:rsidR="001C2812" w:rsidRDefault="001E7DB6" w:rsidP="001E7DB6">
      <w:pPr>
        <w:pStyle w:val="Heading2"/>
      </w:pPr>
      <w:r>
        <w:t xml:space="preserve">Data analytics with </w:t>
      </w:r>
      <w:r w:rsidR="001C2812">
        <w:t xml:space="preserve">Python (pandas) </w:t>
      </w:r>
      <w:r>
        <w:t xml:space="preserve"> and </w:t>
      </w:r>
      <w:r w:rsidR="001C2812">
        <w:t>R</w:t>
      </w:r>
    </w:p>
    <w:p w14:paraId="6E7A1F30" w14:textId="77777777" w:rsidR="001C2812" w:rsidRDefault="001E7DB6" w:rsidP="001C2812">
      <w:pPr>
        <w:pStyle w:val="Heading2"/>
      </w:pPr>
      <w:r>
        <w:t>Visualization of scientific data:</w:t>
      </w:r>
    </w:p>
    <w:p w14:paraId="5E0B5E9C" w14:textId="77777777" w:rsidR="001E7DB6" w:rsidRDefault="001E7DB6" w:rsidP="001E7DB6">
      <w:pPr>
        <w:pStyle w:val="Heading3"/>
      </w:pPr>
      <w:r>
        <w:t>Matplotlib</w:t>
      </w:r>
    </w:p>
    <w:p w14:paraId="75396F58" w14:textId="77777777" w:rsidR="001E7DB6" w:rsidRDefault="001E7DB6" w:rsidP="001E7DB6">
      <w:pPr>
        <w:pStyle w:val="Heading3"/>
      </w:pPr>
      <w:r>
        <w:t>Bokeh</w:t>
      </w:r>
    </w:p>
    <w:p w14:paraId="377179A8" w14:textId="77777777" w:rsidR="001E7DB6" w:rsidRDefault="001E7DB6" w:rsidP="001E7DB6">
      <w:pPr>
        <w:pStyle w:val="Heading3"/>
      </w:pPr>
      <w:r>
        <w:t>Plotly</w:t>
      </w:r>
    </w:p>
    <w:p w14:paraId="1754F115" w14:textId="77777777" w:rsidR="001E7DB6" w:rsidRDefault="001E7DB6" w:rsidP="001E7DB6">
      <w:pPr>
        <w:pStyle w:val="Heading3"/>
      </w:pPr>
      <w:r>
        <w:lastRenderedPageBreak/>
        <w:t>Non-python open source tools</w:t>
      </w:r>
    </w:p>
    <w:p w14:paraId="30B17E4F" w14:textId="77777777" w:rsidR="001E7DB6" w:rsidRDefault="001E7DB6" w:rsidP="001E7DB6">
      <w:pPr>
        <w:pStyle w:val="Heading1"/>
        <w:numPr>
          <w:ilvl w:val="0"/>
          <w:numId w:val="0"/>
        </w:numPr>
      </w:pPr>
    </w:p>
    <w:p w14:paraId="244761B6" w14:textId="77777777" w:rsidR="001C2812" w:rsidRDefault="001C2812" w:rsidP="001C2812">
      <w:pPr>
        <w:pStyle w:val="Heading1"/>
      </w:pPr>
      <w:r>
        <w:t>modeling and simulations for advancaed materials</w:t>
      </w:r>
    </w:p>
    <w:p w14:paraId="617C41C1" w14:textId="77777777" w:rsidR="001C2812" w:rsidRDefault="001C2812" w:rsidP="001C2812">
      <w:pPr>
        <w:pStyle w:val="Heading2"/>
      </w:pPr>
      <w:r>
        <w:t>Scientific computing tools</w:t>
      </w:r>
    </w:p>
    <w:p w14:paraId="76F3839E" w14:textId="77777777" w:rsidR="001C2812" w:rsidRDefault="001C2812" w:rsidP="001C2812">
      <w:pPr>
        <w:pStyle w:val="Heading2"/>
      </w:pPr>
      <w:r>
        <w:t>Classical modeling with lammps</w:t>
      </w:r>
    </w:p>
    <w:p w14:paraId="770D43EC" w14:textId="77777777" w:rsidR="001C2812" w:rsidRDefault="001C2812" w:rsidP="001C2812">
      <w:pPr>
        <w:pStyle w:val="Heading2"/>
      </w:pPr>
      <w:r>
        <w:t>Quantum modeling: abinitio; abinit, quantum espresso</w:t>
      </w:r>
    </w:p>
    <w:p w14:paraId="52F3BAEE" w14:textId="77777777" w:rsidR="001C2812" w:rsidRDefault="001C2812" w:rsidP="001C2812">
      <w:pPr>
        <w:pStyle w:val="Heading2"/>
      </w:pPr>
      <w:r>
        <w:t>Simulation data visualization and analysis: VMD, VESTA</w:t>
      </w:r>
    </w:p>
    <w:p w14:paraId="6B572296" w14:textId="77777777" w:rsidR="001C2812" w:rsidRDefault="001C2812" w:rsidP="001C2812">
      <w:pPr>
        <w:pStyle w:val="Heading1"/>
      </w:pPr>
      <w:r>
        <w:t>advnaced tools:</w:t>
      </w:r>
    </w:p>
    <w:p w14:paraId="08D6C470" w14:textId="77777777" w:rsidR="001C2812" w:rsidRDefault="001C2812" w:rsidP="001C2812">
      <w:pPr>
        <w:pStyle w:val="Heading2"/>
      </w:pPr>
      <w:r>
        <w:t>MedeA</w:t>
      </w:r>
    </w:p>
    <w:p w14:paraId="323ABE8D" w14:textId="77777777" w:rsidR="001E7DB6" w:rsidRDefault="001C2812" w:rsidP="001E7DB6">
      <w:pPr>
        <w:pStyle w:val="Heading2"/>
      </w:pPr>
      <w:r>
        <w:t>AIIDA</w:t>
      </w:r>
    </w:p>
    <w:p w14:paraId="12ACF41A" w14:textId="77777777" w:rsidR="001E7DB6" w:rsidRDefault="001E7DB6" w:rsidP="001E7DB6">
      <w:pPr>
        <w:pStyle w:val="Heading1"/>
      </w:pPr>
      <w:r>
        <w:t>HPC @Sharjah</w:t>
      </w:r>
    </w:p>
    <w:p w14:paraId="101D4ADC" w14:textId="77777777" w:rsidR="001E7DB6" w:rsidRDefault="001E7DB6" w:rsidP="001E7DB6">
      <w:pPr>
        <w:pStyle w:val="Heading2"/>
      </w:pPr>
      <w:r>
        <w:t>Local HPC guide</w:t>
      </w:r>
    </w:p>
    <w:p w14:paraId="4ECDA35A" w14:textId="77777777" w:rsidR="001E7DB6" w:rsidRDefault="001E7DB6" w:rsidP="001E7DB6">
      <w:pPr>
        <w:pStyle w:val="Heading2"/>
      </w:pPr>
      <w:r>
        <w:t>Hardware resources</w:t>
      </w:r>
    </w:p>
    <w:p w14:paraId="42008DD6" w14:textId="77777777" w:rsidR="001E7DB6" w:rsidRDefault="001E7DB6" w:rsidP="001E7DB6">
      <w:pPr>
        <w:pStyle w:val="Heading2"/>
      </w:pPr>
      <w:r>
        <w:t>Software resources</w:t>
      </w:r>
    </w:p>
    <w:p w14:paraId="2A4E11ED" w14:textId="77777777" w:rsidR="001E7DB6" w:rsidRDefault="001E7DB6" w:rsidP="001E7DB6">
      <w:pPr>
        <w:pStyle w:val="Heading2"/>
      </w:pPr>
      <w:r>
        <w:t>A brief history and future plans</w:t>
      </w:r>
    </w:p>
    <w:sectPr w:rsidR="001E7DB6">
      <w:footerReference w:type="default" r:id="rId11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394470" w14:textId="77777777" w:rsidR="00A31468" w:rsidRDefault="00A31468">
      <w:pPr>
        <w:spacing w:after="0" w:line="240" w:lineRule="auto"/>
      </w:pPr>
      <w:r>
        <w:separator/>
      </w:r>
    </w:p>
    <w:p w14:paraId="210341EC" w14:textId="77777777" w:rsidR="00A31468" w:rsidRDefault="00A31468"/>
  </w:endnote>
  <w:endnote w:type="continuationSeparator" w:id="0">
    <w:p w14:paraId="746A67EF" w14:textId="77777777" w:rsidR="00A31468" w:rsidRDefault="00A31468">
      <w:pPr>
        <w:spacing w:after="0" w:line="240" w:lineRule="auto"/>
      </w:pPr>
      <w:r>
        <w:continuationSeparator/>
      </w:r>
    </w:p>
    <w:p w14:paraId="31223C7A" w14:textId="77777777" w:rsidR="00A31468" w:rsidRDefault="00A314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AC41D" w14:textId="77777777" w:rsidR="00631431" w:rsidRDefault="00A3146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C515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9BB37" w14:textId="77777777" w:rsidR="00A31468" w:rsidRDefault="00A31468">
      <w:pPr>
        <w:spacing w:after="0" w:line="240" w:lineRule="auto"/>
      </w:pPr>
      <w:r>
        <w:separator/>
      </w:r>
    </w:p>
    <w:p w14:paraId="4A5FDC8F" w14:textId="77777777" w:rsidR="00A31468" w:rsidRDefault="00A31468"/>
  </w:footnote>
  <w:footnote w:type="continuationSeparator" w:id="0">
    <w:p w14:paraId="5DCFBE6D" w14:textId="77777777" w:rsidR="00A31468" w:rsidRDefault="00A31468">
      <w:pPr>
        <w:spacing w:after="0" w:line="240" w:lineRule="auto"/>
      </w:pPr>
      <w:r>
        <w:continuationSeparator/>
      </w:r>
    </w:p>
    <w:p w14:paraId="05C933A4" w14:textId="77777777" w:rsidR="00A31468" w:rsidRDefault="00A3146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5259791E"/>
    <w:multiLevelType w:val="hybridMultilevel"/>
    <w:tmpl w:val="31EC8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73EB5"/>
    <w:multiLevelType w:val="hybridMultilevel"/>
    <w:tmpl w:val="CC36C95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E9"/>
    <w:rsid w:val="001C2812"/>
    <w:rsid w:val="001E7DB6"/>
    <w:rsid w:val="0045649C"/>
    <w:rsid w:val="004A1DB7"/>
    <w:rsid w:val="004D5A7E"/>
    <w:rsid w:val="00514126"/>
    <w:rsid w:val="005B3BE9"/>
    <w:rsid w:val="00631431"/>
    <w:rsid w:val="006C515B"/>
    <w:rsid w:val="0088308C"/>
    <w:rsid w:val="008F58DC"/>
    <w:rsid w:val="00A31468"/>
    <w:rsid w:val="00AB619F"/>
    <w:rsid w:val="00B31428"/>
    <w:rsid w:val="00B74DA9"/>
    <w:rsid w:val="00CD657E"/>
    <w:rsid w:val="00D865EE"/>
    <w:rsid w:val="00DB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F1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C2812"/>
    <w:rPr>
      <w:color w:val="58A8AD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F5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njisrawi@sharjah.ac.ae" TargetMode="External"/><Relationship Id="rId8" Type="http://schemas.openxmlformats.org/officeDocument/2006/relationships/image" Target="media/image1.tiff"/><Relationship Id="rId9" Type="http://schemas.openxmlformats.org/officeDocument/2006/relationships/hyperlink" Target="https://elearning.sharjah.ac.ae/" TargetMode="External"/><Relationship Id="rId10" Type="http://schemas.openxmlformats.org/officeDocument/2006/relationships/hyperlink" Target="http://jupyter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jeh/Library/Containers/com.microsoft.Word/Data/Library/Caches/1033/TM10002082/Create%20an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163DD5E8F41124F94FDD4D0FA385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8FD1D-2E08-0245-862B-251350317F7A}"/>
      </w:docPartPr>
      <w:docPartBody>
        <w:p w:rsidR="00000000" w:rsidRDefault="007631E8">
          <w:pPr>
            <w:pStyle w:val="C163DD5E8F41124F94FDD4D0FA385EAE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0E3CAF8AAC938B48B5C6D7D4F5152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657AF-60BD-D649-A81B-348EA65F047D}"/>
      </w:docPartPr>
      <w:docPartBody>
        <w:p w:rsidR="00A832DA" w:rsidRDefault="007631E8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000000" w:rsidRDefault="007631E8">
          <w:pPr>
            <w:pStyle w:val="0E3CAF8AAC938B48B5C6D7D4F51524BF"/>
          </w:pPr>
          <w:r>
            <w:t xml:space="preserve">For </w:t>
          </w:r>
          <w:r>
            <w:t>example, this paragraph uses Heading 3 style.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1E8"/>
    <w:rsid w:val="0076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F89B6F1800874F954132D750857DFB">
    <w:name w:val="7AF89B6F1800874F954132D750857DFB"/>
  </w:style>
  <w:style w:type="paragraph" w:customStyle="1" w:styleId="AC56AFB7BD70024FB37243EFAD987F0F">
    <w:name w:val="AC56AFB7BD70024FB37243EFAD987F0F"/>
  </w:style>
  <w:style w:type="paragraph" w:customStyle="1" w:styleId="281F93F20D0FE040B556AC3BB843AE6C">
    <w:name w:val="281F93F20D0FE040B556AC3BB843AE6C"/>
  </w:style>
  <w:style w:type="paragraph" w:customStyle="1" w:styleId="C163DD5E8F41124F94FDD4D0FA385EAE">
    <w:name w:val="C163DD5E8F41124F94FDD4D0FA385EAE"/>
  </w:style>
  <w:style w:type="paragraph" w:customStyle="1" w:styleId="28F70AF84C635244B991644571DF81C4">
    <w:name w:val="28F70AF84C635244B991644571DF81C4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paragraph" w:customStyle="1" w:styleId="0E3CAF8AAC938B48B5C6D7D4F51524BF">
    <w:name w:val="0E3CAF8AAC938B48B5C6D7D4F51524BF"/>
  </w:style>
  <w:style w:type="paragraph" w:customStyle="1" w:styleId="B0A5E4C22C090E43BC988C5CD16EDB1F">
    <w:name w:val="B0A5E4C22C090E43BC988C5CD16EDB1F"/>
  </w:style>
  <w:style w:type="paragraph" w:customStyle="1" w:styleId="3522FD35AF134641B5802E99155AF0D8">
    <w:name w:val="3522FD35AF134641B5802E99155AF0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49</TotalTime>
  <Pages>4</Pages>
  <Words>490</Words>
  <Characters>2796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Najeh Zarir</dc:creator>
  <cp:keywords/>
  <dc:description/>
  <cp:lastModifiedBy>Najeh Zarir</cp:lastModifiedBy>
  <cp:revision>3</cp:revision>
  <dcterms:created xsi:type="dcterms:W3CDTF">2017-06-12T19:33:00Z</dcterms:created>
  <dcterms:modified xsi:type="dcterms:W3CDTF">2017-06-12T20:41:00Z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